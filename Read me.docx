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B1" w:rsidRDefault="004A1B26">
      <w:r>
        <w:t xml:space="preserve">Read me </w:t>
      </w:r>
    </w:p>
    <w:p w:rsidR="004A1B26" w:rsidRDefault="004A1B26">
      <w:r>
        <w:t xml:space="preserve">By </w:t>
      </w:r>
      <w:proofErr w:type="spellStart"/>
      <w:r>
        <w:t>Zixuan</w:t>
      </w:r>
      <w:proofErr w:type="spellEnd"/>
      <w:r>
        <w:t xml:space="preserve"> Hao</w:t>
      </w:r>
      <w:bookmarkStart w:id="0" w:name="_GoBack"/>
      <w:bookmarkEnd w:id="0"/>
    </w:p>
    <w:p w:rsidR="004A1B26" w:rsidRDefault="004A1B26">
      <w:r>
        <w:tab/>
        <w:t xml:space="preserve">Put the file weatherOfLincolnDay2016.xlsx in the same file with the compile file. Then run this way on </w:t>
      </w:r>
      <w:proofErr w:type="spellStart"/>
      <w:r>
        <w:t>matlab</w:t>
      </w:r>
      <w:proofErr w:type="spellEnd"/>
      <w:r>
        <w:t xml:space="preserve"> from command window.</w:t>
      </w:r>
    </w:p>
    <w:p w:rsidR="004A1B26" w:rsidRDefault="004A1B26">
      <w:r>
        <w:tab/>
      </w:r>
      <w:r>
        <w:rPr>
          <w:noProof/>
        </w:rPr>
        <w:drawing>
          <wp:inline distT="0" distB="0" distL="0" distR="0" wp14:anchorId="1B048574" wp14:editId="17806AF7">
            <wp:extent cx="4219559" cy="208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39" t="58189" r="35132" b="14674"/>
                    <a:stretch/>
                  </pic:blipFill>
                  <pic:spPr bwMode="auto">
                    <a:xfrm>
                      <a:off x="0" y="0"/>
                      <a:ext cx="4259229" cy="210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26"/>
    <w:rsid w:val="002078C8"/>
    <w:rsid w:val="004A1B26"/>
    <w:rsid w:val="00A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4592"/>
  <w15:chartTrackingRefBased/>
  <w15:docId w15:val="{7EB99900-688F-4F4C-B2A2-952CFBB1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E77545B4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2017-12-11T19:31:00Z</dcterms:created>
  <dcterms:modified xsi:type="dcterms:W3CDTF">2017-12-11T19:33:00Z</dcterms:modified>
</cp:coreProperties>
</file>