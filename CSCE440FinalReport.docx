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211" w:rsidRDefault="009F15FA" w:rsidP="000F2EBB">
      <w:pPr>
        <w:spacing w:line="360" w:lineRule="auto"/>
        <w:jc w:val="both"/>
      </w:pPr>
      <w:r>
        <w:t>Summary:</w:t>
      </w:r>
    </w:p>
    <w:p w:rsidR="009F15FA" w:rsidRDefault="009F15FA" w:rsidP="000F2EBB">
      <w:pPr>
        <w:spacing w:line="360" w:lineRule="auto"/>
        <w:jc w:val="both"/>
      </w:pPr>
      <w:r>
        <w:t>Comparison of results between Lagrange Interpolation method and Newton’ s Interpolation method.</w:t>
      </w:r>
    </w:p>
    <w:p w:rsidR="00F75211" w:rsidRPr="00F75211" w:rsidRDefault="00F75211" w:rsidP="000F2EBB">
      <w:pPr>
        <w:spacing w:line="360" w:lineRule="auto"/>
        <w:jc w:val="both"/>
      </w:pPr>
      <w:r>
        <w:t xml:space="preserve">I have selected the average temperatures daily in 2016 as data. I have set days as </w:t>
      </w:r>
      <w:proofErr w:type="spellStart"/>
      <w:r>
        <w:t>xs</w:t>
      </w:r>
      <w:proofErr w:type="spellEnd"/>
      <w:r>
        <w:t xml:space="preserve">, </w:t>
      </w:r>
      <w:proofErr w:type="spellStart"/>
      <w:r>
        <w:t>AvgTemp</w:t>
      </w:r>
      <w:proofErr w:type="spellEnd"/>
      <w:r>
        <w:t xml:space="preserve"> as </w:t>
      </w:r>
      <w:proofErr w:type="spellStart"/>
      <w:r>
        <w:t>ys</w:t>
      </w:r>
      <w:proofErr w:type="spellEnd"/>
      <w:r>
        <w:t xml:space="preserve">. (from </w:t>
      </w:r>
      <w:hyperlink r:id="rId8" w:history="1">
        <w:r w:rsidRPr="00534A5B">
          <w:rPr>
            <w:rStyle w:val="Hyperlink"/>
          </w:rPr>
          <w:t>http://climod.unl.edu/</w:t>
        </w:r>
      </w:hyperlink>
      <w:r>
        <w:t xml:space="preserve"> type </w:t>
      </w:r>
      <w:r w:rsidRPr="00F75211">
        <w:rPr>
          <w:b/>
        </w:rPr>
        <w:t>Daily Data Listing</w:t>
      </w:r>
      <w:r>
        <w:rPr>
          <w:b/>
        </w:rPr>
        <w:t xml:space="preserve"> </w:t>
      </w:r>
      <w:r>
        <w:t xml:space="preserve">area </w:t>
      </w:r>
      <w:r w:rsidRPr="00F75211">
        <w:rPr>
          <w:b/>
        </w:rPr>
        <w:t>68508</w:t>
      </w:r>
      <w:r>
        <w:t>)</w:t>
      </w:r>
    </w:p>
    <w:p w:rsidR="009F15FA" w:rsidRDefault="009F15FA" w:rsidP="000F2EBB">
      <w:pPr>
        <w:pStyle w:val="ListParagraph"/>
        <w:numPr>
          <w:ilvl w:val="0"/>
          <w:numId w:val="1"/>
        </w:numPr>
        <w:spacing w:line="360" w:lineRule="auto"/>
        <w:jc w:val="both"/>
      </w:pPr>
      <w:r>
        <w:t>Data chart</w:t>
      </w:r>
    </w:p>
    <w:tbl>
      <w:tblPr>
        <w:tblW w:w="3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960"/>
        <w:gridCol w:w="1055"/>
      </w:tblGrid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days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5211">
              <w:rPr>
                <w:rFonts w:ascii="Calibri" w:eastAsia="Times New Roman" w:hAnsi="Calibri" w:cs="Times New Roman"/>
                <w:color w:val="000000"/>
              </w:rPr>
              <w:t>AvgTemp</w:t>
            </w:r>
            <w:proofErr w:type="spellEnd"/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1/30/2016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1/31/2016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lastRenderedPageBreak/>
              <w:t>2/3/2016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37.3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37.6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38.3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38.7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lastRenderedPageBreak/>
              <w:t>3/15/2016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39.4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39.7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40.4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40.7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41.1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41.4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41.7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42.1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42.4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42.8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43.1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43.5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43.8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44.2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3/30/2016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44.5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3/31/2016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44.9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45.3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45.7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46.4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46.8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47.2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47.6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48.4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48.9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49.3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49.7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50.1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50.5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51.4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51.8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52.2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52.6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53.1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53.5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53.9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54.3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54.7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lastRenderedPageBreak/>
              <w:t>4/25/2016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55.1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55.5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55.8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56.2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56.6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4/30/2016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56.9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57.3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58.3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58.6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59.3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59.6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59.9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60.2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60.5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60.8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61.3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61.6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61.9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62.2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62.7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63.3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63.6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63.9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64.2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64.5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64.9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65.2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65.5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65.8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5/30/2016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66.2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5/31/2016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66.5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66.9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67.3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67.6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lastRenderedPageBreak/>
              <w:t>6/5/2016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68.4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68.8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69.2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70.4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70.8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71.2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72.4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72.8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73.2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73.6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73.9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74.3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74.6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6/30/2016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lastRenderedPageBreak/>
              <w:t>7/16/2016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7/30/2016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7/31/2016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74.9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74.8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74.7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74.5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74.4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74.2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73.8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73.6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lastRenderedPageBreak/>
              <w:t>8/26/2016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73.4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73.2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72.7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8/30/2016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72.4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8/31/2016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72.2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71.9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71.5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71.2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70.9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70.5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70.1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69.7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69.3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68.9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68.5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68.1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67.6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67.2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66.7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66.2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65.8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65.3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64.8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64.3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63.9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63.4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62.9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62.4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61.5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61.1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60.6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60.2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59.7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9/30/2016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59.3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58.9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58.1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57.7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57.3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lastRenderedPageBreak/>
              <w:t>10/6/2016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56.9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56.5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56.2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55.8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55.5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55.1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54.8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54.4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54.1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53.4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53.1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52.8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52.4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52.1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51.7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51.4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50.7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49.9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49.1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48.7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10/30/2016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48.2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10/31/2016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47.8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47.3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46.9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46.4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45.9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44.9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44.3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43.8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43.3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42.7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42.1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40.4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39.8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lastRenderedPageBreak/>
              <w:t>11/16/2016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39.2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38.6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38.1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37.5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32.1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11/30/2016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31.2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30.3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28.2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12/10/2016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12/11/2016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12/12/2016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12/13/2016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12/14/2016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12/15/2016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12/16/2016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12/17/2016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12/18/2016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12/19/2016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26.1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12/20/2016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25.9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12/21/2016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25.8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12/22/2016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25.7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12/23/2016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25.6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12/24/2016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12/25/2016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25.4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12/26/2016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25.3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lastRenderedPageBreak/>
              <w:t>12/27/2016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12/28/2016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12/29/2016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25.1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12/30/2016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F75211" w:rsidRPr="00F75211" w:rsidTr="00F75211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12/31/2016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75211" w:rsidRPr="00F75211" w:rsidRDefault="00F75211" w:rsidP="000F2EB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7521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</w:tbl>
    <w:p w:rsidR="00F75211" w:rsidRDefault="00F75211" w:rsidP="000F2EBB">
      <w:pPr>
        <w:pStyle w:val="ListParagraph"/>
        <w:spacing w:line="360" w:lineRule="auto"/>
        <w:ind w:left="817"/>
        <w:jc w:val="both"/>
      </w:pPr>
    </w:p>
    <w:p w:rsidR="009F15FA" w:rsidRDefault="009F15FA" w:rsidP="000F2EBB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Comparison in pictures</w:t>
      </w:r>
    </w:p>
    <w:p w:rsidR="00F75211" w:rsidRDefault="00F75211" w:rsidP="000F2EBB">
      <w:pPr>
        <w:pStyle w:val="ListParagraph"/>
        <w:spacing w:line="360" w:lineRule="auto"/>
        <w:ind w:left="817"/>
        <w:jc w:val="both"/>
      </w:pPr>
      <w:r>
        <w:t xml:space="preserve">Overall year </w:t>
      </w:r>
    </w:p>
    <w:p w:rsidR="002C57A3" w:rsidRDefault="002C57A3" w:rsidP="000F2EBB">
      <w:pPr>
        <w:pStyle w:val="ListParagraph"/>
        <w:spacing w:line="360" w:lineRule="auto"/>
        <w:ind w:left="817"/>
        <w:jc w:val="both"/>
      </w:pPr>
      <w:r>
        <w:t>This is also the way I read the data and call the function.</w:t>
      </w:r>
    </w:p>
    <w:p w:rsidR="00F75211" w:rsidRDefault="00F75211" w:rsidP="000F2EBB">
      <w:pPr>
        <w:pStyle w:val="ListParagraph"/>
        <w:spacing w:line="360" w:lineRule="auto"/>
        <w:ind w:left="817"/>
        <w:jc w:val="both"/>
      </w:pPr>
      <w:r>
        <w:rPr>
          <w:noProof/>
        </w:rPr>
        <w:drawing>
          <wp:inline distT="0" distB="0" distL="0" distR="0" wp14:anchorId="770E4B52" wp14:editId="155D9702">
            <wp:extent cx="4219559" cy="2084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739" t="58189" r="35132" b="14674"/>
                    <a:stretch/>
                  </pic:blipFill>
                  <pic:spPr bwMode="auto">
                    <a:xfrm>
                      <a:off x="0" y="0"/>
                      <a:ext cx="4259229" cy="210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211" w:rsidRDefault="00F75211" w:rsidP="000F2EBB">
      <w:pPr>
        <w:pStyle w:val="ListParagraph"/>
        <w:spacing w:line="360" w:lineRule="auto"/>
        <w:ind w:left="817"/>
        <w:jc w:val="both"/>
      </w:pPr>
      <w:r>
        <w:t>It has given the same number with T = 10;</w:t>
      </w:r>
    </w:p>
    <w:p w:rsidR="00F75211" w:rsidRDefault="000E3A4E" w:rsidP="000F2EBB">
      <w:pPr>
        <w:pStyle w:val="ListParagraph"/>
        <w:spacing w:line="360" w:lineRule="auto"/>
        <w:ind w:left="817"/>
        <w:jc w:val="both"/>
      </w:pPr>
      <w:r>
        <w:rPr>
          <w:noProof/>
        </w:rPr>
        <w:drawing>
          <wp:inline distT="0" distB="0" distL="0" distR="0" wp14:anchorId="055B854C" wp14:editId="5BD1718A">
            <wp:extent cx="5199780" cy="3730752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155" t="31468" r="26367" b="6568"/>
                    <a:stretch/>
                  </pic:blipFill>
                  <pic:spPr bwMode="auto">
                    <a:xfrm>
                      <a:off x="0" y="0"/>
                      <a:ext cx="5219653" cy="374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164" w:rsidRDefault="00273164" w:rsidP="000F2EBB">
      <w:pPr>
        <w:pStyle w:val="ListParagraph"/>
        <w:spacing w:line="360" w:lineRule="auto"/>
        <w:ind w:left="817"/>
        <w:jc w:val="both"/>
      </w:pPr>
      <w:r>
        <w:t xml:space="preserve">The differences start when T = 1, 20, 100. No big change with Newton’ s Interpolation method. Lagrange Interpolation method has changed a lot every time. I have tried it on our homework </w:t>
      </w:r>
      <w:r>
        <w:lastRenderedPageBreak/>
        <w:t xml:space="preserve">data, which gave the same issue. In this case, Newton’ s Interpolation method would support more accurate and stable data compare to Lagrange Interpolation method. </w:t>
      </w:r>
    </w:p>
    <w:p w:rsidR="00273164" w:rsidRDefault="00273164" w:rsidP="000F2EBB">
      <w:pPr>
        <w:pStyle w:val="ListParagraph"/>
        <w:spacing w:line="360" w:lineRule="auto"/>
        <w:ind w:left="817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2.2pt;height:282.25pt">
            <v:imagedata r:id="rId11" o:title="p3ForEachMonthLar"/>
          </v:shape>
        </w:pict>
      </w:r>
    </w:p>
    <w:p w:rsidR="00273164" w:rsidRDefault="00273164" w:rsidP="000F2EBB">
      <w:pPr>
        <w:pStyle w:val="ListParagraph"/>
        <w:spacing w:line="360" w:lineRule="auto"/>
        <w:ind w:left="817"/>
        <w:jc w:val="both"/>
      </w:pPr>
      <w:r>
        <w:t>Month Interpolation graph of</w:t>
      </w:r>
      <w:r>
        <w:t xml:space="preserve"> Lagrange Interpolation method</w:t>
      </w:r>
      <w:r>
        <w:t>. (T = 10)</w:t>
      </w:r>
    </w:p>
    <w:p w:rsidR="00273164" w:rsidRDefault="00273164" w:rsidP="000F2EBB">
      <w:pPr>
        <w:pStyle w:val="ListParagraph"/>
        <w:spacing w:line="360" w:lineRule="auto"/>
        <w:ind w:left="817"/>
        <w:jc w:val="both"/>
      </w:pPr>
      <w:r>
        <w:pict>
          <v:shape id="_x0000_i1032" type="#_x0000_t75" style="width:419.9pt;height:303.55pt">
            <v:imagedata r:id="rId11" o:title="p3ForEachMonthNewton"/>
          </v:shape>
        </w:pict>
      </w:r>
    </w:p>
    <w:p w:rsidR="00273164" w:rsidRDefault="00273164" w:rsidP="000F2EBB">
      <w:pPr>
        <w:pStyle w:val="ListParagraph"/>
        <w:spacing w:line="360" w:lineRule="auto"/>
        <w:ind w:left="817"/>
        <w:jc w:val="both"/>
      </w:pPr>
      <w:r>
        <w:t xml:space="preserve">Month Interpolation graph of </w:t>
      </w:r>
      <w:r>
        <w:t xml:space="preserve">Newton’ s Interpolation </w:t>
      </w:r>
      <w:r>
        <w:t>method. (T = 10)</w:t>
      </w:r>
    </w:p>
    <w:p w:rsidR="00273164" w:rsidRDefault="00273164" w:rsidP="000F2EBB">
      <w:pPr>
        <w:pStyle w:val="ListParagraph"/>
        <w:spacing w:line="360" w:lineRule="auto"/>
        <w:ind w:left="817"/>
        <w:jc w:val="both"/>
      </w:pPr>
      <w:r>
        <w:lastRenderedPageBreak/>
        <w:pict>
          <v:shape id="_x0000_i1041" type="#_x0000_t75" style="width:419.9pt;height:315.05pt">
            <v:imagedata r:id="rId12" o:title="T100OfLar"/>
          </v:shape>
        </w:pict>
      </w:r>
    </w:p>
    <w:p w:rsidR="00273164" w:rsidRDefault="00273164" w:rsidP="000F2EBB">
      <w:pPr>
        <w:pStyle w:val="ListParagraph"/>
        <w:spacing w:line="360" w:lineRule="auto"/>
        <w:ind w:left="817"/>
        <w:jc w:val="both"/>
      </w:pPr>
      <w:r>
        <w:t>Month Interpolation graph of Lagrange Interpolation method.</w:t>
      </w:r>
      <w:r w:rsidR="002C57A3">
        <w:t xml:space="preserve"> </w:t>
      </w:r>
      <w:r>
        <w:t>(T = 1</w:t>
      </w:r>
      <w:r w:rsidR="002C57A3">
        <w:t>0</w:t>
      </w:r>
      <w:r>
        <w:t>0)</w:t>
      </w:r>
    </w:p>
    <w:p w:rsidR="002C57A3" w:rsidRDefault="002C57A3" w:rsidP="000F2EBB">
      <w:pPr>
        <w:pStyle w:val="ListParagraph"/>
        <w:spacing w:line="360" w:lineRule="auto"/>
        <w:ind w:left="817"/>
        <w:jc w:val="both"/>
      </w:pPr>
      <w:r>
        <w:pict>
          <v:shape id="_x0000_i1042" type="#_x0000_t75" style="width:419.9pt;height:300.65pt">
            <v:imagedata r:id="rId11" o:title="T100OfNewton"/>
          </v:shape>
        </w:pict>
      </w:r>
    </w:p>
    <w:p w:rsidR="002C57A3" w:rsidRDefault="002C57A3" w:rsidP="000F2EBB">
      <w:pPr>
        <w:pStyle w:val="ListParagraph"/>
        <w:spacing w:line="360" w:lineRule="auto"/>
        <w:ind w:left="817"/>
        <w:jc w:val="both"/>
      </w:pPr>
      <w:r>
        <w:t>Month Interpolation graph of Newton’ s Interpolation method. (T = 10</w:t>
      </w:r>
      <w:r>
        <w:t>0</w:t>
      </w:r>
      <w:r>
        <w:t>)</w:t>
      </w:r>
    </w:p>
    <w:p w:rsidR="002C57A3" w:rsidRDefault="002C57A3" w:rsidP="000F2EBB">
      <w:pPr>
        <w:pStyle w:val="ListParagraph"/>
        <w:spacing w:line="360" w:lineRule="auto"/>
        <w:ind w:left="817"/>
        <w:jc w:val="both"/>
      </w:pPr>
      <w:r>
        <w:t>It shows that</w:t>
      </w:r>
      <w:r>
        <w:t xml:space="preserve"> Lagrange Interpolation method</w:t>
      </w:r>
      <w:r>
        <w:t xml:space="preserve"> is not accurate compare to </w:t>
      </w:r>
      <w:r>
        <w:t>Newton’ s Interpolation method</w:t>
      </w:r>
      <w:r>
        <w:t xml:space="preserve"> with the increasing/changing of T’ s value.</w:t>
      </w:r>
    </w:p>
    <w:p w:rsidR="002C57A3" w:rsidRDefault="000F2EBB" w:rsidP="000F2EBB">
      <w:pPr>
        <w:pStyle w:val="ListParagraph"/>
        <w:spacing w:line="360" w:lineRule="auto"/>
        <w:ind w:left="817"/>
        <w:jc w:val="both"/>
      </w:pPr>
      <w:r>
        <w:t xml:space="preserve">According to the calculations have given from the class note, Newton’ s Interpolation method has more advantage in computational complexity. </w:t>
      </w:r>
    </w:p>
    <w:p w:rsidR="00BA6490" w:rsidRDefault="00BA6490" w:rsidP="000F2EBB">
      <w:pPr>
        <w:pStyle w:val="ListParagraph"/>
        <w:spacing w:line="360" w:lineRule="auto"/>
        <w:ind w:left="817"/>
        <w:jc w:val="both"/>
      </w:pPr>
      <w:r>
        <w:t>No big difference with the data I have given on speed.</w:t>
      </w:r>
    </w:p>
    <w:p w:rsidR="009F15FA" w:rsidRDefault="009F15FA" w:rsidP="000F2EBB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Conclusion </w:t>
      </w:r>
    </w:p>
    <w:p w:rsidR="002C57A3" w:rsidRDefault="002C57A3" w:rsidP="000F2EBB">
      <w:pPr>
        <w:pStyle w:val="ListParagraph"/>
        <w:spacing w:line="360" w:lineRule="auto"/>
        <w:ind w:left="817"/>
        <w:jc w:val="both"/>
      </w:pPr>
      <w:r>
        <w:t xml:space="preserve">Overall, the pictures I have shown supported that Newton’ s Interpolation method tends to have more accurate and constant results for relative large database analysis compare to Lagrange Interpolation method. According to some information I have researched online and </w:t>
      </w:r>
      <w:r w:rsidR="000F2EBB">
        <w:t>our c</w:t>
      </w:r>
      <w:bookmarkStart w:id="0" w:name="_GoBack"/>
      <w:bookmarkEnd w:id="0"/>
      <w:r w:rsidR="000F2EBB">
        <w:t xml:space="preserve">lass notes. I would highly recommend to use the Newton’ s interpolation method. </w:t>
      </w:r>
    </w:p>
    <w:sectPr w:rsidR="002C57A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7A3" w:rsidRDefault="002C57A3" w:rsidP="002C57A3">
      <w:pPr>
        <w:spacing w:after="0" w:line="240" w:lineRule="auto"/>
      </w:pPr>
      <w:r>
        <w:separator/>
      </w:r>
    </w:p>
  </w:endnote>
  <w:endnote w:type="continuationSeparator" w:id="0">
    <w:p w:rsidR="002C57A3" w:rsidRDefault="002C57A3" w:rsidP="002C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7A3" w:rsidRDefault="002C57A3" w:rsidP="002C57A3">
      <w:pPr>
        <w:spacing w:after="0" w:line="240" w:lineRule="auto"/>
      </w:pPr>
      <w:r>
        <w:separator/>
      </w:r>
    </w:p>
  </w:footnote>
  <w:footnote w:type="continuationSeparator" w:id="0">
    <w:p w:rsidR="002C57A3" w:rsidRDefault="002C57A3" w:rsidP="002C5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7A3" w:rsidRDefault="002C57A3" w:rsidP="002C57A3">
    <w:pPr>
      <w:pStyle w:val="Header"/>
      <w:tabs>
        <w:tab w:val="clear" w:pos="4680"/>
      </w:tabs>
    </w:pPr>
    <w:proofErr w:type="spellStart"/>
    <w:r>
      <w:t>Zixuan</w:t>
    </w:r>
    <w:proofErr w:type="spellEnd"/>
    <w:r>
      <w:t xml:space="preserve">(Nina) </w:t>
    </w:r>
    <w:proofErr w:type="spellStart"/>
    <w:r>
      <w:t>Hao</w:t>
    </w:r>
    <w:proofErr w:type="spellEnd"/>
    <w:r>
      <w:tab/>
      <w:t>Final Project CSCE440</w:t>
    </w:r>
  </w:p>
  <w:p w:rsidR="002C57A3" w:rsidRDefault="002C57A3" w:rsidP="002C57A3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B1CAD"/>
    <w:multiLevelType w:val="hybridMultilevel"/>
    <w:tmpl w:val="85E05FBC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A"/>
    <w:rsid w:val="000E3A4E"/>
    <w:rsid w:val="000F2EBB"/>
    <w:rsid w:val="002078C8"/>
    <w:rsid w:val="00273164"/>
    <w:rsid w:val="002C57A3"/>
    <w:rsid w:val="009F15FA"/>
    <w:rsid w:val="00AA2A76"/>
    <w:rsid w:val="00BA6490"/>
    <w:rsid w:val="00F7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2A1E7"/>
  <w15:chartTrackingRefBased/>
  <w15:docId w15:val="{B95ECF78-4415-4F1E-9072-BA06F393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21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A3"/>
  </w:style>
  <w:style w:type="paragraph" w:styleId="Footer">
    <w:name w:val="footer"/>
    <w:basedOn w:val="Normal"/>
    <w:link w:val="FooterChar"/>
    <w:uiPriority w:val="99"/>
    <w:unhideWhenUsed/>
    <w:rsid w:val="002C5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mod.unl.ed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8198F-4E30-49D3-B030-78742CD9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E77545B4</Template>
  <TotalTime>181</TotalTime>
  <Pages>16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2017-12-11T16:29:00Z</dcterms:created>
  <dcterms:modified xsi:type="dcterms:W3CDTF">2017-12-11T19:30:00Z</dcterms:modified>
</cp:coreProperties>
</file>